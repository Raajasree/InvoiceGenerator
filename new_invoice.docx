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Sri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1234567890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paper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notebook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9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