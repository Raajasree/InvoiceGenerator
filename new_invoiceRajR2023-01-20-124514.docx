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RajR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6381851530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37.0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33.300000000000004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