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SamR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123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Eraser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Sharpner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Pencil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18.0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