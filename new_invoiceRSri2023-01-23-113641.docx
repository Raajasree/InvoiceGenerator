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RSri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1234509876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